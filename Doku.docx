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72914833"/>
        <w:docPartObj>
          <w:docPartGallery w:val="Cover Pages"/>
          <w:docPartUnique/>
        </w:docPartObj>
      </w:sdtPr>
      <w:sdtEndPr/>
      <w:sdtContent>
        <w:p w:rsidR="00C85468" w:rsidRDefault="00C854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65900</wp14:pctPosVOffset>
                        </wp:positionV>
                      </mc:Choice>
                      <mc:Fallback>
                        <wp:positionV relativeFrom="page">
                          <wp:posOffset>7045960</wp:posOffset>
                        </wp:positionV>
                      </mc:Fallback>
                    </mc:AlternateContent>
                    <wp:extent cx="6400800" cy="2724150"/>
                    <wp:effectExtent l="0" t="0" r="7620" b="7620"/>
                    <wp:wrapNone/>
                    <wp:docPr id="6" name="Textfeld 6" descr="Titel, Untertitel und Expose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85468" w:rsidRDefault="00A140AF">
                                <w:pPr>
                                  <w:pStyle w:val="Titel"/>
                                </w:pPr>
                                <w:sdt>
                                  <w:sdtPr>
                                    <w:alias w:val="Titel"/>
                                    <w:tag w:val=""/>
                                    <w:id w:val="1790474242"/>
                                    <w:placeholder>
                                      <w:docPart w:val="AA5C6AA7BEA9475E9718FDDF1AF6D49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82FE8">
                                      <w:t>Rough specification</w:t>
                                    </w:r>
                                  </w:sdtContent>
                                </w:sdt>
                              </w:p>
                              <w:p w:rsidR="00D82FE8" w:rsidRDefault="00D82FE8" w:rsidP="00D82FE8">
                                <w:pPr>
                                  <w:pStyle w:val="Untertitel"/>
                                  <w:ind w:left="0"/>
                                </w:pPr>
                              </w:p>
                              <w:p w:rsidR="00C85468" w:rsidRDefault="00C85468">
                                <w:pPr>
                                  <w:pStyle w:val="Expose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27200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" o:spid="_x0000_s1026" type="#_x0000_t202" alt="Titel, Untertitel und Exposee" style="position:absolute;margin-left:0;margin-top:0;width:7in;height:214.5pt;z-index:251659264;visibility:visible;mso-wrap-style:square;mso-width-percent:825;mso-height-percent:272;mso-top-percent:659;mso-wrap-distance-left:9pt;mso-wrap-distance-top:0;mso-wrap-distance-right:9pt;mso-wrap-distance-bottom:0;mso-position-horizontal:center;mso-position-horizontal-relative:page;mso-position-vertical-relative:page;mso-width-percent:825;mso-height-percent:272;mso-top-percent:6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" o:allowoverlap="f" filled="f" stroked="f" strokeweight=".5pt">
                    <v:textbox inset="0,0,0,0">
                      <w:txbxContent>
                        <w:p w:rsidR="00C85468" w:rsidRDefault="00EF08F4">
                          <w:pPr>
                            <w:pStyle w:val="Titel"/>
                          </w:pPr>
                          <w:sdt>
                            <w:sdtPr>
                              <w:alias w:val="Titel"/>
                              <w:tag w:val=""/>
                              <w:id w:val="1790474242"/>
                              <w:placeholder>
                                <w:docPart w:val="AA5C6AA7BEA9475E9718FDDF1AF6D49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82FE8">
                                <w:t>Rough specification</w:t>
                              </w:r>
                            </w:sdtContent>
                          </w:sdt>
                        </w:p>
                        <w:p w:rsidR="00D82FE8" w:rsidRDefault="00D82FE8" w:rsidP="00D82FE8">
                          <w:pPr>
                            <w:pStyle w:val="Untertitel"/>
                            <w:ind w:left="0"/>
                          </w:pPr>
                        </w:p>
                        <w:p w:rsidR="00C85468" w:rsidRDefault="00C85468">
                          <w:pPr>
                            <w:pStyle w:val="Exposee"/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0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6800</wp14:pctPosVOffset>
                    </wp:positionV>
                  </mc:Choice>
                  <mc:Fallback>
                    <wp:positionV relativeFrom="page">
                      <wp:posOffset>727075</wp:posOffset>
                    </wp:positionV>
                  </mc:Fallback>
                </mc:AlternateContent>
                <wp:extent cx="6400800" cy="5769864"/>
                <wp:effectExtent l="0" t="0" r="0" b="254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6" t="14187" r="7305" b="2346"/>
                        <a:stretch/>
                      </pic:blipFill>
                      <pic:spPr bwMode="auto">
                        <a:xfrm>
                          <a:off x="0" y="0"/>
                          <a:ext cx="6400800" cy="57698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85468" w:rsidRDefault="00C85468"/>
        <w:p w:rsidR="00C85468" w:rsidRDefault="00C85468">
          <w:r>
            <w:br w:type="page"/>
          </w:r>
        </w:p>
      </w:sdtContent>
    </w:sdt>
    <w:sdt>
      <w:sdtPr>
        <w:rPr>
          <w:sz w:val="20"/>
        </w:rPr>
        <w:id w:val="13324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22F0" w:rsidRDefault="003222F0">
          <w:pPr>
            <w:pStyle w:val="Inhaltsverzeichnisberschrift"/>
          </w:pPr>
          <w:r>
            <w:t>Inhalt</w:t>
          </w:r>
        </w:p>
        <w:p w:rsidR="003222F0" w:rsidRDefault="003222F0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400708" w:history="1">
            <w:r w:rsidRPr="00752A36">
              <w:rPr>
                <w:rStyle w:val="Hyperlink"/>
                <w:noProof/>
              </w:rPr>
              <w:t>Allgemeine Beschreibung des gewünschten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2F0" w:rsidRDefault="00A140AF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09" w:history="1">
            <w:r w:rsidR="003222F0" w:rsidRPr="00752A36">
              <w:rPr>
                <w:rStyle w:val="Hyperlink"/>
                <w:noProof/>
              </w:rPr>
              <w:t>2.1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Zweck des gewünschten Systems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_Toc534400709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1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A140AF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0" w:history="1">
            <w:r w:rsidR="003222F0" w:rsidRPr="00752A36">
              <w:rPr>
                <w:rStyle w:val="Hyperlink"/>
                <w:noProof/>
              </w:rPr>
              <w:t>2.2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Überblick über die geforderte Funktionalität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_Toc534400710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1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A140AF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1" w:history="1">
            <w:r w:rsidR="003222F0" w:rsidRPr="00752A36">
              <w:rPr>
                <w:rStyle w:val="Hyperlink"/>
                <w:noProof/>
              </w:rPr>
              <w:t>2.3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Grunddesign und Funktionalitäten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_Toc534400711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1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A140AF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2" w:history="1">
            <w:r w:rsidR="003222F0" w:rsidRPr="00752A36">
              <w:rPr>
                <w:rStyle w:val="Hyperlink"/>
                <w:noProof/>
              </w:rPr>
              <w:t>2.4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Abgrenzung und Einbettung des gewünschten Systems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_Toc534400712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1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A140AF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3" w:history="1">
            <w:r w:rsidR="003222F0" w:rsidRPr="00752A36">
              <w:rPr>
                <w:rStyle w:val="Hyperlink"/>
                <w:noProof/>
              </w:rPr>
              <w:t>2.5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Allgemeine Einschränkungen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_Toc534400713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1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A140AF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4" w:history="1">
            <w:r w:rsidR="003222F0" w:rsidRPr="00752A36">
              <w:rPr>
                <w:rStyle w:val="Hyperlink"/>
                <w:noProof/>
              </w:rPr>
              <w:t>2.6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Vorgaben zu Software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_Toc534400714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1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A140AF">
          <w:pPr>
            <w:pStyle w:val="Verzeichnis1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5" w:history="1">
            <w:r w:rsidR="003222F0" w:rsidRPr="00752A36">
              <w:rPr>
                <w:rStyle w:val="Hyperlink"/>
                <w:noProof/>
              </w:rPr>
              <w:t>Umsetzung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_Toc534400715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2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A140AF">
          <w:pPr>
            <w:pStyle w:val="Verzeichnis2"/>
            <w:tabs>
              <w:tab w:val="left" w:pos="880"/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534400716" w:history="1">
            <w:r w:rsidR="003222F0" w:rsidRPr="00752A36">
              <w:rPr>
                <w:rStyle w:val="Hyperlink"/>
                <w:noProof/>
              </w:rPr>
              <w:t>3.1</w:t>
            </w:r>
            <w:r w:rsidR="003222F0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3222F0" w:rsidRPr="00752A36">
              <w:rPr>
                <w:rStyle w:val="Hyperlink"/>
                <w:noProof/>
              </w:rPr>
              <w:t>DatenbankStruktur</w:t>
            </w:r>
            <w:r w:rsidR="003222F0">
              <w:rPr>
                <w:noProof/>
                <w:webHidden/>
              </w:rPr>
              <w:tab/>
            </w:r>
            <w:r w:rsidR="003222F0">
              <w:rPr>
                <w:noProof/>
                <w:webHidden/>
              </w:rPr>
              <w:fldChar w:fldCharType="begin"/>
            </w:r>
            <w:r w:rsidR="003222F0">
              <w:rPr>
                <w:noProof/>
                <w:webHidden/>
              </w:rPr>
              <w:instrText xml:space="preserve"> PAGEREF _Toc534400716 \h </w:instrText>
            </w:r>
            <w:r w:rsidR="003222F0">
              <w:rPr>
                <w:noProof/>
                <w:webHidden/>
              </w:rPr>
            </w:r>
            <w:r w:rsidR="003222F0">
              <w:rPr>
                <w:noProof/>
                <w:webHidden/>
              </w:rPr>
              <w:fldChar w:fldCharType="separate"/>
            </w:r>
            <w:r w:rsidR="003222F0">
              <w:rPr>
                <w:noProof/>
                <w:webHidden/>
              </w:rPr>
              <w:t>2</w:t>
            </w:r>
            <w:r w:rsidR="003222F0">
              <w:rPr>
                <w:noProof/>
                <w:webHidden/>
              </w:rPr>
              <w:fldChar w:fldCharType="end"/>
            </w:r>
          </w:hyperlink>
        </w:p>
        <w:p w:rsidR="003222F0" w:rsidRDefault="003222F0">
          <w:r>
            <w:rPr>
              <w:b/>
              <w:bCs/>
            </w:rPr>
            <w:fldChar w:fldCharType="end"/>
          </w:r>
        </w:p>
      </w:sdtContent>
    </w:sdt>
    <w:p w:rsidR="00F248E8" w:rsidRDefault="00F248E8">
      <w:pPr>
        <w:sectPr w:rsidR="00F248E8" w:rsidSect="00CA7960">
          <w:headerReference w:type="default" r:id="rId12"/>
          <w:pgSz w:w="11907" w:h="16839" w:code="9"/>
          <w:pgMar w:top="2520" w:right="1512" w:bottom="1800" w:left="1512" w:header="1080" w:footer="709" w:gutter="0"/>
          <w:pgNumType w:start="0"/>
          <w:cols w:space="720"/>
          <w:titlePg/>
          <w:docGrid w:linePitch="360"/>
        </w:sectPr>
      </w:pPr>
    </w:p>
    <w:p w:rsidR="00F248E8" w:rsidRDefault="00EA05AF" w:rsidP="00EA05AF">
      <w:pPr>
        <w:pStyle w:val="berschrift1"/>
      </w:pPr>
      <w:bookmarkStart w:id="0" w:name="_Toc534400708"/>
      <w:r>
        <w:lastRenderedPageBreak/>
        <w:t>Allgemeine Beschreibung des gewünschten Systems</w:t>
      </w:r>
      <w:bookmarkEnd w:id="0"/>
    </w:p>
    <w:p w:rsidR="00EA05AF" w:rsidRDefault="00EA05AF" w:rsidP="00EA05AF"/>
    <w:p w:rsidR="00EA05AF" w:rsidRDefault="00EA05AF" w:rsidP="00EA05AF">
      <w:pPr>
        <w:pStyle w:val="berschrift2"/>
      </w:pPr>
      <w:bookmarkStart w:id="1" w:name="_Toc534400709"/>
      <w:r>
        <w:t>2.1</w:t>
      </w:r>
      <w:r>
        <w:tab/>
        <w:t>Zweck des gewünschten Systems</w:t>
      </w:r>
      <w:bookmarkEnd w:id="1"/>
    </w:p>
    <w:p w:rsidR="00EA05AF" w:rsidRDefault="00EA05AF" w:rsidP="00EA05AF">
      <w:r>
        <w:t>Eine Webanwendung welche verschiedenste Features zur Verfügung stellt.</w:t>
      </w:r>
    </w:p>
    <w:p w:rsidR="00EA05AF" w:rsidRDefault="00EA05AF" w:rsidP="00EA05AF">
      <w:pPr>
        <w:pStyle w:val="berschrift2"/>
      </w:pPr>
      <w:bookmarkStart w:id="2" w:name="_Toc534400710"/>
      <w:r>
        <w:t>2.2</w:t>
      </w:r>
      <w:r>
        <w:tab/>
        <w:t>Überblick über die geforderte Funktionalität</w:t>
      </w:r>
      <w:bookmarkEnd w:id="2"/>
    </w:p>
    <w:p w:rsidR="00EA05AF" w:rsidRDefault="00EA05AF" w:rsidP="00EA05AF">
      <w:pPr>
        <w:pStyle w:val="Aufzhlungszeichen"/>
      </w:pPr>
      <w:r>
        <w:t>Startseite</w:t>
      </w:r>
    </w:p>
    <w:p w:rsidR="00EA05AF" w:rsidRDefault="00EA05AF" w:rsidP="00EA05AF">
      <w:pPr>
        <w:pStyle w:val="Aufzhlungszeichen"/>
      </w:pPr>
      <w:r>
        <w:t xml:space="preserve">Bücher </w:t>
      </w:r>
    </w:p>
    <w:p w:rsidR="00EA05AF" w:rsidRDefault="00EA05AF" w:rsidP="00EA05AF">
      <w:pPr>
        <w:pStyle w:val="Aufzhlungszeichen"/>
      </w:pPr>
      <w:r>
        <w:t>Movies</w:t>
      </w:r>
    </w:p>
    <w:p w:rsidR="00EA05AF" w:rsidRDefault="00EA05AF" w:rsidP="00EA05AF">
      <w:pPr>
        <w:pStyle w:val="Aufzhlungszeichen"/>
      </w:pPr>
      <w:r>
        <w:t>Stories</w:t>
      </w:r>
    </w:p>
    <w:p w:rsidR="00EA05AF" w:rsidRDefault="00EA05AF" w:rsidP="00EA05AF">
      <w:pPr>
        <w:pStyle w:val="berschrift2"/>
      </w:pPr>
      <w:bookmarkStart w:id="3" w:name="_Toc534400711"/>
      <w:r>
        <w:t>2.3</w:t>
      </w:r>
      <w:r>
        <w:tab/>
        <w:t>Grunddesign</w:t>
      </w:r>
      <w:r w:rsidR="0011003B">
        <w:t xml:space="preserve"> und Funktionalitäten</w:t>
      </w:r>
      <w:bookmarkEnd w:id="3"/>
    </w:p>
    <w:p w:rsidR="00EA05AF" w:rsidRDefault="00EA05AF" w:rsidP="00EA05AF">
      <w:pPr>
        <w:pStyle w:val="Aufzhlungszeichen"/>
      </w:pPr>
      <w:r>
        <w:t xml:space="preserve">Verschiede </w:t>
      </w:r>
      <w:r w:rsidR="0011003B">
        <w:t>Einträge</w:t>
      </w:r>
      <w:r>
        <w:t xml:space="preserve"> in den Screens in Kachel </w:t>
      </w:r>
      <w:r w:rsidR="0011003B">
        <w:t>Format mit Preview Image</w:t>
      </w:r>
    </w:p>
    <w:p w:rsidR="00EA05AF" w:rsidRDefault="00EA05AF" w:rsidP="00EA05AF">
      <w:pPr>
        <w:pStyle w:val="Aufzhlungszeichen"/>
      </w:pPr>
      <w:r>
        <w:t>Per drag and drop verschiebbar</w:t>
      </w:r>
    </w:p>
    <w:p w:rsidR="00EA05AF" w:rsidRDefault="00EA05AF" w:rsidP="00EA05AF">
      <w:pPr>
        <w:pStyle w:val="Aufzhlungszeichen"/>
      </w:pPr>
      <w:r>
        <w:t xml:space="preserve">Live </w:t>
      </w:r>
      <w:r w:rsidR="0011003B">
        <w:t>Filters</w:t>
      </w:r>
      <w:r>
        <w:t>uche</w:t>
      </w:r>
    </w:p>
    <w:p w:rsidR="00EA05AF" w:rsidRDefault="0011003B" w:rsidP="00EA05AF">
      <w:pPr>
        <w:pStyle w:val="Aufzhlungszeichen"/>
      </w:pPr>
      <w:r>
        <w:t>Bewertung</w:t>
      </w:r>
    </w:p>
    <w:p w:rsidR="0011003B" w:rsidRDefault="0011003B" w:rsidP="00EA05AF">
      <w:pPr>
        <w:pStyle w:val="Aufzhlungszeichen"/>
      </w:pPr>
      <w:r>
        <w:t>CRUD</w:t>
      </w:r>
    </w:p>
    <w:p w:rsidR="0011003B" w:rsidRPr="00EA05AF" w:rsidRDefault="0011003B" w:rsidP="0011003B">
      <w:pPr>
        <w:pStyle w:val="Aufzhlungszeichen"/>
        <w:numPr>
          <w:ilvl w:val="0"/>
          <w:numId w:val="0"/>
        </w:numPr>
      </w:pPr>
    </w:p>
    <w:p w:rsidR="00EA05AF" w:rsidRPr="00D82FE8" w:rsidRDefault="00EA05AF" w:rsidP="00EA05AF">
      <w:pPr>
        <w:pStyle w:val="berschrift2"/>
        <w:rPr>
          <w:highlight w:val="yellow"/>
        </w:rPr>
      </w:pPr>
      <w:bookmarkStart w:id="4" w:name="_Toc534400712"/>
      <w:r w:rsidRPr="00D82FE8">
        <w:rPr>
          <w:highlight w:val="yellow"/>
        </w:rPr>
        <w:t>2.4</w:t>
      </w:r>
      <w:r w:rsidRPr="00D82FE8">
        <w:rPr>
          <w:highlight w:val="yellow"/>
        </w:rPr>
        <w:tab/>
        <w:t>Abgrenzung und Einbettung des gewünschten Systems</w:t>
      </w:r>
      <w:bookmarkEnd w:id="4"/>
    </w:p>
    <w:p w:rsidR="00EA05AF" w:rsidRPr="00D82FE8" w:rsidRDefault="00EA05AF" w:rsidP="00EA05AF">
      <w:pPr>
        <w:rPr>
          <w:highlight w:val="yellow"/>
        </w:rPr>
      </w:pPr>
      <w:r w:rsidRPr="00D82FE8">
        <w:rPr>
          <w:highlight w:val="yellow"/>
        </w:rPr>
        <w:t>wesentliche Leistungen des Systems; Abgrenzung zu anderen Systemen in der Umgebung, konsistent mit evtl. vorhandenen übergeordneten Dokumenten.</w:t>
      </w:r>
    </w:p>
    <w:p w:rsidR="00EA05AF" w:rsidRPr="00D82FE8" w:rsidRDefault="00EA05AF" w:rsidP="00EA05AF">
      <w:pPr>
        <w:pStyle w:val="berschrift2"/>
        <w:rPr>
          <w:highlight w:val="yellow"/>
        </w:rPr>
      </w:pPr>
      <w:bookmarkStart w:id="5" w:name="_Toc534400713"/>
      <w:r w:rsidRPr="00D82FE8">
        <w:rPr>
          <w:highlight w:val="yellow"/>
        </w:rPr>
        <w:t>2.5</w:t>
      </w:r>
      <w:r w:rsidRPr="00D82FE8">
        <w:rPr>
          <w:highlight w:val="yellow"/>
        </w:rPr>
        <w:tab/>
        <w:t>Allgemeine Einschränkungen</w:t>
      </w:r>
      <w:bookmarkEnd w:id="5"/>
    </w:p>
    <w:p w:rsidR="00EA05AF" w:rsidRDefault="00EA05AF" w:rsidP="00EA05AF">
      <w:r w:rsidRPr="00D82FE8">
        <w:rPr>
          <w:highlight w:val="yellow"/>
        </w:rPr>
        <w:t>Vorgaben zu Schnittstellen, Standards, Methoden</w:t>
      </w:r>
    </w:p>
    <w:p w:rsidR="00EA05AF" w:rsidRDefault="00EA05AF" w:rsidP="00EA05AF">
      <w:pPr>
        <w:pStyle w:val="berschrift2"/>
      </w:pPr>
      <w:bookmarkStart w:id="6" w:name="_Toc534400714"/>
      <w:r>
        <w:t>2.6</w:t>
      </w:r>
      <w:r w:rsidR="003222F0">
        <w:tab/>
      </w:r>
      <w:r w:rsidR="0011003B">
        <w:t xml:space="preserve">Vorgaben zu </w:t>
      </w:r>
      <w:r>
        <w:t>Software</w:t>
      </w:r>
      <w:bookmarkEnd w:id="6"/>
    </w:p>
    <w:p w:rsidR="0011003B" w:rsidRDefault="0011003B" w:rsidP="0011003B">
      <w:pPr>
        <w:pStyle w:val="Aufzhlungszeichen"/>
      </w:pPr>
      <w:r>
        <w:t>MySQL</w:t>
      </w:r>
    </w:p>
    <w:p w:rsidR="0011003B" w:rsidRDefault="0011003B" w:rsidP="0011003B">
      <w:pPr>
        <w:pStyle w:val="Aufzhlungszeichen"/>
      </w:pPr>
      <w:r>
        <w:t>Spring Boot</w:t>
      </w:r>
    </w:p>
    <w:p w:rsidR="0011003B" w:rsidRDefault="0011003B" w:rsidP="0011003B">
      <w:pPr>
        <w:pStyle w:val="Aufzhlungszeichen"/>
      </w:pPr>
      <w:r>
        <w:t>Spring Data JPA</w:t>
      </w:r>
    </w:p>
    <w:p w:rsidR="0011003B" w:rsidRDefault="0011003B" w:rsidP="0011003B">
      <w:pPr>
        <w:pStyle w:val="Aufzhlungszeichen"/>
      </w:pPr>
      <w:r>
        <w:t>Bootstrap</w:t>
      </w:r>
    </w:p>
    <w:p w:rsidR="00D7304D" w:rsidRDefault="00D7304D" w:rsidP="0011003B">
      <w:pPr>
        <w:pStyle w:val="Aufzhlungszeichen"/>
      </w:pPr>
      <w:r>
        <w:t>React</w:t>
      </w:r>
      <w:bookmarkStart w:id="7" w:name="_GoBack"/>
      <w:bookmarkEnd w:id="7"/>
    </w:p>
    <w:p w:rsidR="0011003B" w:rsidRDefault="0011003B" w:rsidP="0011003B">
      <w:pPr>
        <w:pStyle w:val="Aufzhlungszeichen"/>
        <w:numPr>
          <w:ilvl w:val="0"/>
          <w:numId w:val="0"/>
        </w:numPr>
        <w:ind w:left="360"/>
      </w:pPr>
    </w:p>
    <w:p w:rsidR="003222F0" w:rsidRDefault="003222F0">
      <w:r>
        <w:br w:type="page"/>
      </w:r>
    </w:p>
    <w:p w:rsidR="003222F0" w:rsidRDefault="003222F0" w:rsidP="003222F0">
      <w:pPr>
        <w:pStyle w:val="berschrift1"/>
      </w:pPr>
      <w:bookmarkStart w:id="8" w:name="_Toc534400715"/>
      <w:r>
        <w:lastRenderedPageBreak/>
        <w:t>Umsetzung</w:t>
      </w:r>
      <w:bookmarkEnd w:id="8"/>
    </w:p>
    <w:p w:rsidR="003222F0" w:rsidRDefault="003222F0" w:rsidP="003222F0">
      <w:pPr>
        <w:pStyle w:val="berschrift2"/>
        <w:numPr>
          <w:ilvl w:val="1"/>
          <w:numId w:val="30"/>
        </w:numPr>
      </w:pPr>
      <w:bookmarkStart w:id="9" w:name="_Toc534400716"/>
      <w:r>
        <w:t xml:space="preserve">     </w:t>
      </w:r>
      <w:bookmarkEnd w:id="9"/>
      <w:r w:rsidR="00346B08">
        <w:t xml:space="preserve">  Database</w:t>
      </w:r>
    </w:p>
    <w:p w:rsidR="003222F0" w:rsidRPr="003222F0" w:rsidRDefault="003222F0" w:rsidP="003222F0"/>
    <w:p w:rsidR="003222F0" w:rsidRDefault="00BC4E14" w:rsidP="00BC4E14">
      <w:pPr>
        <w:pStyle w:val="Aufzhlungszeichen"/>
      </w:pPr>
      <w:r>
        <w:t xml:space="preserve">Database name: </w:t>
      </w:r>
      <w:r w:rsidR="00EE1E94">
        <w:t>myworlddb</w:t>
      </w:r>
    </w:p>
    <w:p w:rsidR="00BC4E14" w:rsidRDefault="00BC4E14" w:rsidP="00BC4E14">
      <w:pPr>
        <w:pStyle w:val="Aufzhlungszeichen"/>
      </w:pPr>
      <w:r>
        <w:t>User: root</w:t>
      </w:r>
    </w:p>
    <w:p w:rsidR="00BC4E14" w:rsidRPr="003222F0" w:rsidRDefault="00BC4E14" w:rsidP="00BC4E14">
      <w:pPr>
        <w:pStyle w:val="Aufzhlungszeichen"/>
      </w:pPr>
      <w:r>
        <w:t xml:space="preserve">Password: </w:t>
      </w:r>
      <w:r w:rsidRPr="00BC4E14">
        <w:rPr>
          <w:i/>
        </w:rPr>
        <w:t>standard</w:t>
      </w:r>
    </w:p>
    <w:p w:rsidR="003222F0" w:rsidRPr="003222F0" w:rsidRDefault="003222F0" w:rsidP="003222F0"/>
    <w:sectPr w:rsidR="003222F0" w:rsidRPr="003222F0" w:rsidSect="009F44A9">
      <w:headerReference w:type="default" r:id="rId13"/>
      <w:footerReference w:type="default" r:id="rId14"/>
      <w:pgSz w:w="11907" w:h="16839" w:code="9"/>
      <w:pgMar w:top="2520" w:right="1512" w:bottom="1800" w:left="1512" w:header="108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0AF" w:rsidRDefault="00A140AF">
      <w:pPr>
        <w:spacing w:after="0" w:line="240" w:lineRule="auto"/>
      </w:pPr>
      <w:r>
        <w:separator/>
      </w:r>
    </w:p>
  </w:endnote>
  <w:endnote w:type="continuationSeparator" w:id="0">
    <w:p w:rsidR="00A140AF" w:rsidRDefault="00A1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7" w:rsidRDefault="00661E73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D7304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0AF" w:rsidRDefault="00A140AF">
      <w:pPr>
        <w:spacing w:after="0" w:line="240" w:lineRule="auto"/>
      </w:pPr>
      <w:r>
        <w:separator/>
      </w:r>
    </w:p>
  </w:footnote>
  <w:footnote w:type="continuationSeparator" w:id="0">
    <w:p w:rsidR="00A140AF" w:rsidRDefault="00A14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7" w:rsidRDefault="00661E73">
    <w:pPr>
      <w:pStyle w:val="Kopfzeileschattiert"/>
    </w:pPr>
    <w:r>
      <w:t>Inhaltsverzeichnis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667" w:rsidRDefault="00661E73">
    <w:pPr>
      <w:pStyle w:val="Kopfzeileschattiert"/>
    </w:pPr>
    <w:r>
      <w:fldChar w:fldCharType="begin"/>
    </w:r>
    <w:r>
      <w:instrText>If</w:instrText>
    </w:r>
    <w:r w:rsidR="00A140AF">
      <w:fldChar w:fldCharType="begin"/>
    </w:r>
    <w:r w:rsidR="00A140AF">
      <w:instrText xml:space="preserve"> STYLEREF  "Überschrift 1" </w:instrText>
    </w:r>
    <w:r w:rsidR="00A140AF">
      <w:fldChar w:fldCharType="separate"/>
    </w:r>
    <w:r w:rsidR="00D7304D">
      <w:rPr>
        <w:noProof/>
      </w:rPr>
      <w:instrText>Umsetzung</w:instrText>
    </w:r>
    <w:r w:rsidR="00A140AF">
      <w:rPr>
        <w:noProof/>
      </w:rPr>
      <w:fldChar w:fldCharType="end"/>
    </w:r>
    <w:r>
      <w:instrText>&lt;&gt; “Error*” “</w:instrText>
    </w:r>
    <w:r w:rsidR="00A140AF">
      <w:fldChar w:fldCharType="begin"/>
    </w:r>
    <w:r w:rsidR="00A140AF">
      <w:instrText xml:space="preserve"> STYLEREF  "Überschrift 1" </w:instrText>
    </w:r>
    <w:r w:rsidR="00A140AF">
      <w:fldChar w:fldCharType="separate"/>
    </w:r>
    <w:r w:rsidR="00D7304D">
      <w:rPr>
        <w:noProof/>
      </w:rPr>
      <w:instrText>Umsetzung</w:instrText>
    </w:r>
    <w:r w:rsidR="00A140AF">
      <w:rPr>
        <w:noProof/>
      </w:rPr>
      <w:fldChar w:fldCharType="end"/>
    </w:r>
    <w:r>
      <w:fldChar w:fldCharType="separate"/>
    </w:r>
    <w:r w:rsidR="00D7304D">
      <w:rPr>
        <w:noProof/>
      </w:rPr>
      <w:t>Umsetzung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381010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Jahresbericht"/>
  </w:abstractNum>
  <w:abstractNum w:abstractNumId="11">
    <w:nsid w:val="144C6E5A"/>
    <w:multiLevelType w:val="multilevel"/>
    <w:tmpl w:val="9086F8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5435652"/>
    <w:multiLevelType w:val="hybridMultilevel"/>
    <w:tmpl w:val="8B3CDE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7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3126C43"/>
    <w:multiLevelType w:val="hybridMultilevel"/>
    <w:tmpl w:val="3EFA58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B5708B"/>
    <w:multiLevelType w:val="multilevel"/>
    <w:tmpl w:val="8E028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5103622"/>
    <w:multiLevelType w:val="hybridMultilevel"/>
    <w:tmpl w:val="C8EA4C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516B9"/>
    <w:multiLevelType w:val="multilevel"/>
    <w:tmpl w:val="E70409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B1D5B83"/>
    <w:multiLevelType w:val="hybridMultilevel"/>
    <w:tmpl w:val="1188D2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8"/>
  </w:num>
  <w:num w:numId="25">
    <w:abstractNumId w:val="22"/>
  </w:num>
  <w:num w:numId="26">
    <w:abstractNumId w:val="20"/>
  </w:num>
  <w:num w:numId="27">
    <w:abstractNumId w:val="12"/>
  </w:num>
  <w:num w:numId="28">
    <w:abstractNumId w:val="11"/>
  </w:num>
  <w:num w:numId="29">
    <w:abstractNumId w:val="1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AF"/>
    <w:rsid w:val="0011003B"/>
    <w:rsid w:val="003222F0"/>
    <w:rsid w:val="00346B08"/>
    <w:rsid w:val="00661E73"/>
    <w:rsid w:val="00724741"/>
    <w:rsid w:val="00845210"/>
    <w:rsid w:val="009925EF"/>
    <w:rsid w:val="009F44A9"/>
    <w:rsid w:val="00A140AF"/>
    <w:rsid w:val="00BC4E14"/>
    <w:rsid w:val="00C85468"/>
    <w:rsid w:val="00CA7960"/>
    <w:rsid w:val="00D7304D"/>
    <w:rsid w:val="00D82FE8"/>
    <w:rsid w:val="00EA05AF"/>
    <w:rsid w:val="00EE1E94"/>
    <w:rsid w:val="00EF08F4"/>
    <w:rsid w:val="00F2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78E0CB-CFC5-46AE-A6E6-0F2A7860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rPr>
      <w:kern w:val="20"/>
      <w:sz w:val="36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19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enabsatz">
    <w:name w:val="List Paragraph"/>
    <w:basedOn w:val="Standard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17"/>
      </w:numPr>
    </w:pPr>
  </w:style>
  <w:style w:type="paragraph" w:customStyle="1" w:styleId="Exposee">
    <w:name w:val="Exposee"/>
    <w:basedOn w:val="Standard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3222F0"/>
    <w:pPr>
      <w:spacing w:before="0" w:after="100" w:line="259" w:lineRule="auto"/>
      <w:ind w:left="440"/>
    </w:pPr>
    <w:rPr>
      <w:rFonts w:eastAsiaTheme="minorEastAsia" w:cs="Times New Roman"/>
      <w:color w:val="auto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str_000\AppData\Roaming\Microsoft\Templates\J&#228;hrlicher%20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5C6AA7BEA9475E9718FDDF1AF6D4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A1A55-14EA-4BA0-A0EF-2A9FEEF72F19}"/>
      </w:docPartPr>
      <w:docPartBody>
        <w:p w:rsidR="006F6F09" w:rsidRDefault="00DD2A5D">
          <w:pPr>
            <w:pStyle w:val="AA5C6AA7BEA9475E9718FDDF1AF6D490"/>
          </w:pPr>
          <w:r>
            <w:t>Jährlicher</w:t>
          </w:r>
          <w:r>
            <w:br/>
            <w:t>Bericht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57"/>
    <w:rsid w:val="006F6F09"/>
    <w:rsid w:val="00A75C19"/>
    <w:rsid w:val="00BB6257"/>
    <w:rsid w:val="00DD2A5D"/>
    <w:rsid w:val="00F33E70"/>
    <w:rsid w:val="00F6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C62DB2D60834856AC5BD65789113083">
    <w:name w:val="EC62DB2D60834856AC5BD65789113083"/>
  </w:style>
  <w:style w:type="paragraph" w:customStyle="1" w:styleId="55EB30FF26D64C2C8A86FBC9DD7256B8">
    <w:name w:val="55EB30FF26D64C2C8A86FBC9DD7256B8"/>
  </w:style>
  <w:style w:type="paragraph" w:customStyle="1" w:styleId="6A997E9DB5B04D1EAE7586C1FE648FC0">
    <w:name w:val="6A997E9DB5B04D1EAE7586C1FE648FC0"/>
  </w:style>
  <w:style w:type="paragraph" w:customStyle="1" w:styleId="9281DAA632754BA099C264B6910EB152">
    <w:name w:val="9281DAA632754BA099C264B6910EB152"/>
  </w:style>
  <w:style w:type="paragraph" w:customStyle="1" w:styleId="4B7D666EA3B64159B653D67C7B4460EB">
    <w:name w:val="4B7D666EA3B64159B653D67C7B4460EB"/>
  </w:style>
  <w:style w:type="paragraph" w:customStyle="1" w:styleId="86F987A2C8DD4B95BD65871BF0338A94">
    <w:name w:val="86F987A2C8DD4B95BD65871BF0338A94"/>
  </w:style>
  <w:style w:type="paragraph" w:customStyle="1" w:styleId="FDF85AC7DDD444ECA9E9B5756193DA02">
    <w:name w:val="FDF85AC7DDD444ECA9E9B5756193DA02"/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F78F5E3CCA2E4A329B41EB0124D75B23">
    <w:name w:val="F78F5E3CCA2E4A329B41EB0124D75B23"/>
  </w:style>
  <w:style w:type="paragraph" w:customStyle="1" w:styleId="9B08674ECED94DB39734A74CF4E84EDA">
    <w:name w:val="9B08674ECED94DB39734A74CF4E84EDA"/>
  </w:style>
  <w:style w:type="paragraph" w:customStyle="1" w:styleId="B0EDF68FB1314FBFBA63D5043D55A12F">
    <w:name w:val="B0EDF68FB1314FBFBA63D5043D55A12F"/>
  </w:style>
  <w:style w:type="paragraph" w:customStyle="1" w:styleId="4EFDAE52606F475998D5D79F861E61D8">
    <w:name w:val="4EFDAE52606F475998D5D79F861E61D8"/>
  </w:style>
  <w:style w:type="paragraph" w:customStyle="1" w:styleId="610309D64FD441CD8DE4F3E401918BE4">
    <w:name w:val="610309D64FD441CD8DE4F3E401918BE4"/>
  </w:style>
  <w:style w:type="paragraph" w:customStyle="1" w:styleId="0F772D239B534A1DB5FE9E7323A82585">
    <w:name w:val="0F772D239B534A1DB5FE9E7323A82585"/>
  </w:style>
  <w:style w:type="paragraph" w:customStyle="1" w:styleId="CF7C0C01127848B9BA9CC364D38881BF">
    <w:name w:val="CF7C0C01127848B9BA9CC364D38881BF"/>
  </w:style>
  <w:style w:type="paragraph" w:customStyle="1" w:styleId="68C5BC6544FE45CEB5096608D0840A17">
    <w:name w:val="68C5BC6544FE45CEB5096608D0840A17"/>
  </w:style>
  <w:style w:type="paragraph" w:customStyle="1" w:styleId="7DFA323E2ACC4787BA3986C5AC549961">
    <w:name w:val="7DFA323E2ACC4787BA3986C5AC549961"/>
  </w:style>
  <w:style w:type="paragraph" w:customStyle="1" w:styleId="EFC774A87B03498485237D5FDCBB5F92">
    <w:name w:val="EFC774A87B03498485237D5FDCBB5F92"/>
  </w:style>
  <w:style w:type="paragraph" w:customStyle="1" w:styleId="A8CC3EC185B34761B77B99F1CF072799">
    <w:name w:val="A8CC3EC185B34761B77B99F1CF072799"/>
  </w:style>
  <w:style w:type="paragraph" w:customStyle="1" w:styleId="98ABB83E1D714E869134C836EC0922EB">
    <w:name w:val="98ABB83E1D714E869134C836EC0922EB"/>
  </w:style>
  <w:style w:type="paragraph" w:customStyle="1" w:styleId="13C7854BE01A4AB28B985086F0537B6F">
    <w:name w:val="13C7854BE01A4AB28B985086F0537B6F"/>
  </w:style>
  <w:style w:type="paragraph" w:customStyle="1" w:styleId="A5E42651F9784585B66F54791CB20D85">
    <w:name w:val="A5E42651F9784585B66F54791CB20D85"/>
  </w:style>
  <w:style w:type="paragraph" w:customStyle="1" w:styleId="7AB4B540A9044170B9627043C3ACCF63">
    <w:name w:val="7AB4B540A9044170B9627043C3ACCF63"/>
  </w:style>
  <w:style w:type="paragraph" w:customStyle="1" w:styleId="1DE2700B8BE84CC780351C978CC410F1">
    <w:name w:val="1DE2700B8BE84CC780351C978CC410F1"/>
  </w:style>
  <w:style w:type="paragraph" w:customStyle="1" w:styleId="4009E42BE1BC45F38C429D89C0E7614E">
    <w:name w:val="4009E42BE1BC45F38C429D89C0E7614E"/>
  </w:style>
  <w:style w:type="paragraph" w:customStyle="1" w:styleId="AA5C6AA7BEA9475E9718FDDF1AF6D490">
    <w:name w:val="AA5C6AA7BEA9475E9718FDDF1AF6D490"/>
  </w:style>
  <w:style w:type="paragraph" w:customStyle="1" w:styleId="DE934FF867D3485984E576560AE1734D">
    <w:name w:val="DE934FF867D3485984E576560AE1734D"/>
  </w:style>
  <w:style w:type="paragraph" w:customStyle="1" w:styleId="051874B189FC49DAB772DC437922F167">
    <w:name w:val="051874B189FC49DAB772DC437922F167"/>
  </w:style>
  <w:style w:type="paragraph" w:customStyle="1" w:styleId="FBC0B4BBE72B4F1FA882ED007E94CD23">
    <w:name w:val="FBC0B4BBE72B4F1FA882ED007E94CD23"/>
    <w:rsid w:val="00BB6257"/>
  </w:style>
  <w:style w:type="paragraph" w:customStyle="1" w:styleId="8F046287C8C8416EA6B6F0B6264AFCAE">
    <w:name w:val="8F046287C8C8416EA6B6F0B6264AFCAE"/>
    <w:rsid w:val="00BB6257"/>
  </w:style>
  <w:style w:type="paragraph" w:customStyle="1" w:styleId="E4AFDA482C6D453E85730A7016DBC512">
    <w:name w:val="E4AFDA482C6D453E85730A7016DBC512"/>
    <w:rsid w:val="00BB62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75299A-08D2-4F68-A851-219619335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Bericht.dotx</Template>
  <TotalTime>0</TotalTime>
  <Pages>4</Pages>
  <Words>244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Rough specification</dc:title>
  <dc:creator>ph.stroehle@gmail.com</dc:creator>
  <cp:keywords/>
  <cp:lastModifiedBy>ph.stroehle@gmail.com</cp:lastModifiedBy>
  <cp:revision>7</cp:revision>
  <dcterms:created xsi:type="dcterms:W3CDTF">2019-01-04T20:05:00Z</dcterms:created>
  <dcterms:modified xsi:type="dcterms:W3CDTF">2019-06-14T18:37:00Z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